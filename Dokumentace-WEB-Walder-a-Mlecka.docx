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EBD" w:rsidRPr="00AA56FF" w:rsidRDefault="00AA56FF" w:rsidP="00AA56FF">
      <w:pPr>
        <w:pStyle w:val="Formtovnodstavce"/>
        <w:jc w:val="center"/>
      </w:pPr>
      <w:r w:rsidRPr="00BD4EBD">
        <w:rPr>
          <w:noProof/>
          <w:color w:val="1D90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586105</wp:posOffset>
            </wp:positionV>
            <wp:extent cx="1474470" cy="1474470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×50 - 150dp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EBD" w:rsidRPr="00BD4EBD">
        <w:t xml:space="preserve">Obchodní akademie, Vyšší odborná škola a Jazyková škola s právem </w:t>
      </w:r>
      <w:r>
        <w:t xml:space="preserve">státní jazykové zkoušky Uherské </w:t>
      </w:r>
      <w:r w:rsidR="00BD4EBD" w:rsidRPr="00BD4EBD">
        <w:t>Hradiště</w:t>
      </w:r>
      <w:r w:rsidR="00BD4EBD" w:rsidRPr="00BD4EBD">
        <w:rPr>
          <w:color w:val="1D90FF"/>
        </w:rPr>
        <w:br/>
      </w:r>
    </w:p>
    <w:p w:rsidR="000B7020" w:rsidRDefault="000B7020"/>
    <w:p w:rsidR="00BD4EBD" w:rsidRDefault="00BD4EBD"/>
    <w:p w:rsidR="00BD4EBD" w:rsidRDefault="00BD4EBD"/>
    <w:p w:rsidR="00BD4EBD" w:rsidRDefault="00BD4EBD"/>
    <w:p w:rsidR="00BD4EBD" w:rsidRPr="00E8648E" w:rsidRDefault="00BD4EBD" w:rsidP="00881C99">
      <w:pPr>
        <w:pStyle w:val="Nzevprce"/>
        <w:jc w:val="left"/>
      </w:pPr>
    </w:p>
    <w:p w:rsidR="00BD4EBD" w:rsidRDefault="00BD4EBD">
      <w:pPr>
        <w:rPr>
          <w:szCs w:val="24"/>
        </w:rPr>
      </w:pPr>
    </w:p>
    <w:p w:rsidR="00E8648E" w:rsidRDefault="00E8648E">
      <w:pPr>
        <w:rPr>
          <w:szCs w:val="24"/>
        </w:rPr>
      </w:pPr>
    </w:p>
    <w:p w:rsidR="00E8648E" w:rsidRDefault="00E8648E">
      <w:pPr>
        <w:rPr>
          <w:szCs w:val="24"/>
        </w:rPr>
      </w:pPr>
    </w:p>
    <w:p w:rsidR="00E8648E" w:rsidRDefault="00E8648E">
      <w:pPr>
        <w:rPr>
          <w:szCs w:val="24"/>
        </w:rPr>
      </w:pPr>
    </w:p>
    <w:p w:rsidR="006171AD" w:rsidRDefault="006171AD" w:rsidP="006171AD">
      <w:pPr>
        <w:pStyle w:val="Nadpis1"/>
      </w:pPr>
      <w:bookmarkStart w:id="0" w:name="_Toc534563882"/>
      <w:r>
        <w:t>Zadání projektu</w:t>
      </w:r>
      <w:bookmarkEnd w:id="0"/>
    </w:p>
    <w:tbl>
      <w:tblPr>
        <w:tblpPr w:leftFromText="141" w:rightFromText="141" w:vertAnchor="text" w:tblpY="1"/>
        <w:tblOverlap w:val="never"/>
        <w:tblW w:w="9638" w:type="dxa"/>
        <w:tblBorders>
          <w:top w:val="thinThickSmallGap" w:sz="12" w:space="0" w:color="000000"/>
          <w:left w:val="thinThickSmallGap" w:sz="12" w:space="0" w:color="000000"/>
          <w:bottom w:val="thinThickSmallGap" w:sz="12" w:space="0" w:color="000000"/>
          <w:right w:val="thinThickSmallGap" w:sz="12" w:space="0" w:color="000000"/>
          <w:insideH w:val="thinThickSmallGap" w:sz="12" w:space="0" w:color="000000"/>
          <w:insideV w:val="thinThickSmallGap" w:sz="1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8"/>
        <w:gridCol w:w="7770"/>
      </w:tblGrid>
      <w:tr w:rsidR="006171AD" w:rsidTr="006171AD">
        <w:tc>
          <w:tcPr>
            <w:tcW w:w="1868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1AD" w:rsidRDefault="006171AD" w:rsidP="006171AD">
            <w:pPr>
              <w:pStyle w:val="TableContents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Zkratka</w:t>
            </w:r>
          </w:p>
        </w:tc>
        <w:tc>
          <w:tcPr>
            <w:tcW w:w="77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1AD" w:rsidRDefault="00BD1AF0" w:rsidP="006171AD">
            <w:pPr>
              <w:pStyle w:val="TableContents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Projekt webové aplikace – 2018/2019</w:t>
            </w:r>
          </w:p>
        </w:tc>
      </w:tr>
      <w:tr w:rsidR="006171AD" w:rsidTr="006171AD">
        <w:tc>
          <w:tcPr>
            <w:tcW w:w="1868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1AD" w:rsidRDefault="006171AD" w:rsidP="006171AD">
            <w:pPr>
              <w:pStyle w:val="TableContents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Vedoucí</w:t>
            </w:r>
          </w:p>
        </w:tc>
        <w:tc>
          <w:tcPr>
            <w:tcW w:w="77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1AD" w:rsidRDefault="004E6ADB" w:rsidP="006171AD">
            <w:pPr>
              <w:pStyle w:val="TableContents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Zděněk Hrdina</w:t>
            </w:r>
          </w:p>
        </w:tc>
      </w:tr>
      <w:tr w:rsidR="006171AD" w:rsidTr="006171AD">
        <w:tc>
          <w:tcPr>
            <w:tcW w:w="1868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1AD" w:rsidRDefault="006171AD" w:rsidP="006171AD">
            <w:pPr>
              <w:pStyle w:val="TableContents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Jméno řešitel</w:t>
            </w:r>
            <w:r w:rsidR="00BD1AF0">
              <w:rPr>
                <w:rFonts w:ascii="Times New Roman" w:hAnsi="Times New Roman"/>
                <w:sz w:val="21"/>
              </w:rPr>
              <w:t>ů</w:t>
            </w:r>
          </w:p>
        </w:tc>
        <w:tc>
          <w:tcPr>
            <w:tcW w:w="77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71AD" w:rsidRDefault="006171AD" w:rsidP="006171AD">
            <w:pPr>
              <w:pStyle w:val="TableContents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Omar Walder</w:t>
            </w:r>
            <w:r w:rsidR="00BD1AF0">
              <w:rPr>
                <w:rFonts w:ascii="Times New Roman" w:hAnsi="Times New Roman"/>
                <w:sz w:val="21"/>
              </w:rPr>
              <w:t>, Rostislav Mléčka</w:t>
            </w:r>
          </w:p>
        </w:tc>
      </w:tr>
    </w:tbl>
    <w:p w:rsidR="00E8648E" w:rsidRDefault="00E8648E" w:rsidP="006171AD">
      <w:pPr>
        <w:jc w:val="center"/>
        <w:rPr>
          <w:szCs w:val="24"/>
        </w:rPr>
      </w:pPr>
    </w:p>
    <w:p w:rsidR="00E8648E" w:rsidRDefault="00E8648E">
      <w:pPr>
        <w:rPr>
          <w:szCs w:val="24"/>
        </w:rPr>
      </w:pPr>
    </w:p>
    <w:p w:rsidR="00E8648E" w:rsidRDefault="00E8648E">
      <w:pPr>
        <w:rPr>
          <w:szCs w:val="24"/>
        </w:rPr>
      </w:pPr>
    </w:p>
    <w:p w:rsidR="00E8648E" w:rsidRDefault="00E8648E">
      <w:pPr>
        <w:rPr>
          <w:szCs w:val="24"/>
        </w:rPr>
      </w:pPr>
    </w:p>
    <w:p w:rsidR="00E8648E" w:rsidRDefault="00E8648E">
      <w:pPr>
        <w:rPr>
          <w:szCs w:val="24"/>
        </w:rPr>
      </w:pPr>
    </w:p>
    <w:p w:rsidR="00E8648E" w:rsidRDefault="00E8648E" w:rsidP="003524F6">
      <w:pPr>
        <w:pStyle w:val="Nadpisnecisluj"/>
      </w:pPr>
      <w:r>
        <w:br w:type="page"/>
      </w:r>
    </w:p>
    <w:p w:rsidR="00F95BD4" w:rsidRDefault="00F95BD4">
      <w:pPr>
        <w:rPr>
          <w:b/>
          <w:szCs w:val="24"/>
        </w:rPr>
        <w:sectPr w:rsidR="00F95BD4" w:rsidSect="00F95BD4">
          <w:footerReference w:type="default" r:id="rId9"/>
          <w:footerReference w:type="first" r:id="rId10"/>
          <w:pgSz w:w="11906" w:h="16838" w:code="9"/>
          <w:pgMar w:top="1701" w:right="1418" w:bottom="1701" w:left="1418" w:header="851" w:footer="851" w:gutter="0"/>
          <w:cols w:space="708"/>
          <w:titlePg/>
          <w:docGrid w:linePitch="360"/>
        </w:sectPr>
      </w:pPr>
    </w:p>
    <w:p w:rsidR="00E8648E" w:rsidRDefault="00E8648E">
      <w:pPr>
        <w:rPr>
          <w:b/>
          <w:szCs w:val="24"/>
        </w:rPr>
      </w:pPr>
      <w:r w:rsidRPr="00E8648E">
        <w:rPr>
          <w:b/>
          <w:szCs w:val="24"/>
        </w:rPr>
        <w:lastRenderedPageBreak/>
        <w:t>Anotace</w:t>
      </w:r>
    </w:p>
    <w:p w:rsidR="003524F6" w:rsidRDefault="00BD1AF0" w:rsidP="00BD1AF0">
      <w:r>
        <w:t>Je to dokumentace projektu webových aplikací o práci s PHP a dalšími externími zdroji.</w:t>
      </w:r>
      <w:r w:rsidR="0004130C">
        <w:t xml:space="preserve"> Úkoly byly vytvořit registraci, která dokáže rozeznat, jestli je něco špatně, přiřadit tomu barvu, úspěšné registrovat, vytvořit seznam uživatelé (aspoň 500 záznamů) s jejich jmény a emaily, práce s danou </w:t>
      </w:r>
      <w:proofErr w:type="gramStart"/>
      <w:r w:rsidR="0004130C">
        <w:t>tabulkou</w:t>
      </w:r>
      <w:r w:rsidR="009B22D6">
        <w:t>(</w:t>
      </w:r>
      <w:proofErr w:type="gramEnd"/>
      <w:r w:rsidR="009B22D6">
        <w:t>odstranění, úprava, odstranění)</w:t>
      </w:r>
      <w:r w:rsidR="0004130C">
        <w:t xml:space="preserve">, </w:t>
      </w:r>
      <w:r w:rsidR="009B22D6">
        <w:t>zobrazení v našem případě článku na frontendu s </w:t>
      </w:r>
      <w:r w:rsidR="00927DB8">
        <w:t>možností</w:t>
      </w:r>
      <w:r w:rsidR="009B22D6">
        <w:t xml:space="preserve"> </w:t>
      </w:r>
      <w:r w:rsidR="00927DB8">
        <w:t>přidání</w:t>
      </w:r>
      <w:r w:rsidR="009B22D6">
        <w:t xml:space="preserve"> článku, úpravou článku na </w:t>
      </w:r>
      <w:proofErr w:type="spellStart"/>
      <w:r w:rsidR="009B22D6">
        <w:t>backendu</w:t>
      </w:r>
      <w:proofErr w:type="spellEnd"/>
      <w:r w:rsidR="009B22D6">
        <w:t xml:space="preserve">(nedokončeno). Upload </w:t>
      </w:r>
      <w:r w:rsidR="00927DB8">
        <w:t>obrázků</w:t>
      </w:r>
      <w:r w:rsidR="009B22D6">
        <w:t xml:space="preserve"> do složky „</w:t>
      </w:r>
      <w:proofErr w:type="spellStart"/>
      <w:r w:rsidR="009B22D6">
        <w:t>uploads</w:t>
      </w:r>
      <w:proofErr w:type="spellEnd"/>
      <w:r w:rsidR="009B22D6">
        <w:t>“. P</w:t>
      </w:r>
      <w:r w:rsidR="00F21426">
        <w:t>ráce s více layouty, d</w:t>
      </w:r>
      <w:r w:rsidR="00F21426" w:rsidRPr="00F21426">
        <w:t>robečková navigace</w:t>
      </w:r>
      <w:r w:rsidR="009B22D6">
        <w:t>(nedokončeno)</w:t>
      </w:r>
      <w:r w:rsidR="00F21426">
        <w:t>.</w:t>
      </w:r>
      <w:r w:rsidR="003524F6">
        <w:br w:type="page"/>
      </w:r>
    </w:p>
    <w:p w:rsidR="003524F6" w:rsidRPr="0004130C" w:rsidRDefault="003524F6" w:rsidP="003524F6">
      <w:pPr>
        <w:rPr>
          <w:b/>
        </w:rPr>
      </w:pPr>
      <w:r w:rsidRPr="0004130C">
        <w:rPr>
          <w:b/>
        </w:rPr>
        <w:lastRenderedPageBreak/>
        <w:t>Obsah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894943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3524F6" w:rsidRDefault="003524F6" w:rsidP="0086107B">
          <w:pPr>
            <w:pStyle w:val="Nadpisobsahu"/>
            <w:numPr>
              <w:ilvl w:val="0"/>
              <w:numId w:val="0"/>
            </w:numPr>
            <w:ind w:left="360"/>
          </w:pPr>
        </w:p>
        <w:p w:rsidR="0018410F" w:rsidRDefault="003524F6">
          <w:pPr>
            <w:pStyle w:val="Obsah1"/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563882" w:history="1">
            <w:r w:rsidR="0018410F" w:rsidRPr="008011C9">
              <w:rPr>
                <w:rStyle w:val="Hypertextovodkaz"/>
                <w:noProof/>
              </w:rPr>
              <w:t>1</w:t>
            </w:r>
            <w:r w:rsidR="0018410F">
              <w:rPr>
                <w:rFonts w:eastAsiaTheme="minorEastAsia"/>
                <w:noProof/>
                <w:lang w:eastAsia="cs-CZ"/>
              </w:rPr>
              <w:tab/>
            </w:r>
            <w:r w:rsidR="0018410F" w:rsidRPr="008011C9">
              <w:rPr>
                <w:rStyle w:val="Hypertextovodkaz"/>
                <w:noProof/>
              </w:rPr>
              <w:t>Zadání projektu</w:t>
            </w:r>
            <w:r w:rsidR="0018410F">
              <w:rPr>
                <w:noProof/>
                <w:webHidden/>
              </w:rPr>
              <w:tab/>
            </w:r>
            <w:r w:rsidR="0018410F">
              <w:rPr>
                <w:noProof/>
                <w:webHidden/>
              </w:rPr>
              <w:fldChar w:fldCharType="begin"/>
            </w:r>
            <w:r w:rsidR="0018410F">
              <w:rPr>
                <w:noProof/>
                <w:webHidden/>
              </w:rPr>
              <w:instrText xml:space="preserve"> PAGEREF _Toc534563882 \h </w:instrText>
            </w:r>
            <w:r w:rsidR="0018410F">
              <w:rPr>
                <w:noProof/>
                <w:webHidden/>
              </w:rPr>
            </w:r>
            <w:r w:rsidR="0018410F">
              <w:rPr>
                <w:noProof/>
                <w:webHidden/>
              </w:rPr>
              <w:fldChar w:fldCharType="separate"/>
            </w:r>
            <w:r w:rsidR="0018410F">
              <w:rPr>
                <w:noProof/>
                <w:webHidden/>
              </w:rPr>
              <w:t>1</w:t>
            </w:r>
            <w:r w:rsidR="0018410F">
              <w:rPr>
                <w:noProof/>
                <w:webHidden/>
              </w:rPr>
              <w:fldChar w:fldCharType="end"/>
            </w:r>
          </w:hyperlink>
        </w:p>
        <w:p w:rsidR="0018410F" w:rsidRDefault="00B77471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534563883" w:history="1">
            <w:r w:rsidR="0018410F" w:rsidRPr="008011C9">
              <w:rPr>
                <w:rStyle w:val="Hypertextovodkaz"/>
                <w:noProof/>
              </w:rPr>
              <w:t>2</w:t>
            </w:r>
            <w:r w:rsidR="0018410F">
              <w:rPr>
                <w:rFonts w:eastAsiaTheme="minorEastAsia"/>
                <w:noProof/>
                <w:lang w:eastAsia="cs-CZ"/>
              </w:rPr>
              <w:tab/>
            </w:r>
            <w:r w:rsidR="0018410F" w:rsidRPr="008011C9">
              <w:rPr>
                <w:rStyle w:val="Hypertextovodkaz"/>
                <w:noProof/>
              </w:rPr>
              <w:t>Postup zprovoznění projektu</w:t>
            </w:r>
            <w:r w:rsidR="0018410F">
              <w:rPr>
                <w:noProof/>
                <w:webHidden/>
              </w:rPr>
              <w:tab/>
            </w:r>
            <w:r w:rsidR="0018410F">
              <w:rPr>
                <w:noProof/>
                <w:webHidden/>
              </w:rPr>
              <w:fldChar w:fldCharType="begin"/>
            </w:r>
            <w:r w:rsidR="0018410F">
              <w:rPr>
                <w:noProof/>
                <w:webHidden/>
              </w:rPr>
              <w:instrText xml:space="preserve"> PAGEREF _Toc534563883 \h </w:instrText>
            </w:r>
            <w:r w:rsidR="0018410F">
              <w:rPr>
                <w:noProof/>
                <w:webHidden/>
              </w:rPr>
            </w:r>
            <w:r w:rsidR="0018410F">
              <w:rPr>
                <w:noProof/>
                <w:webHidden/>
              </w:rPr>
              <w:fldChar w:fldCharType="separate"/>
            </w:r>
            <w:r w:rsidR="0018410F">
              <w:rPr>
                <w:noProof/>
                <w:webHidden/>
              </w:rPr>
              <w:t>3</w:t>
            </w:r>
            <w:r w:rsidR="0018410F">
              <w:rPr>
                <w:noProof/>
                <w:webHidden/>
              </w:rPr>
              <w:fldChar w:fldCharType="end"/>
            </w:r>
          </w:hyperlink>
        </w:p>
        <w:p w:rsidR="0018410F" w:rsidRDefault="00B77471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534563884" w:history="1">
            <w:r w:rsidR="0018410F" w:rsidRPr="008011C9">
              <w:rPr>
                <w:rStyle w:val="Hypertextovodkaz"/>
                <w:noProof/>
              </w:rPr>
              <w:t>3</w:t>
            </w:r>
            <w:r w:rsidR="0018410F">
              <w:rPr>
                <w:rFonts w:eastAsiaTheme="minorEastAsia"/>
                <w:noProof/>
                <w:lang w:eastAsia="cs-CZ"/>
              </w:rPr>
              <w:tab/>
            </w:r>
            <w:r w:rsidR="0018410F" w:rsidRPr="008011C9">
              <w:rPr>
                <w:rStyle w:val="Hypertextovodkaz"/>
                <w:noProof/>
              </w:rPr>
              <w:t>Drobné změny</w:t>
            </w:r>
            <w:r w:rsidR="0018410F">
              <w:rPr>
                <w:noProof/>
                <w:webHidden/>
              </w:rPr>
              <w:tab/>
            </w:r>
            <w:r w:rsidR="0018410F">
              <w:rPr>
                <w:noProof/>
                <w:webHidden/>
              </w:rPr>
              <w:fldChar w:fldCharType="begin"/>
            </w:r>
            <w:r w:rsidR="0018410F">
              <w:rPr>
                <w:noProof/>
                <w:webHidden/>
              </w:rPr>
              <w:instrText xml:space="preserve"> PAGEREF _Toc534563884 \h </w:instrText>
            </w:r>
            <w:r w:rsidR="0018410F">
              <w:rPr>
                <w:noProof/>
                <w:webHidden/>
              </w:rPr>
            </w:r>
            <w:r w:rsidR="0018410F">
              <w:rPr>
                <w:noProof/>
                <w:webHidden/>
              </w:rPr>
              <w:fldChar w:fldCharType="separate"/>
            </w:r>
            <w:r w:rsidR="0018410F">
              <w:rPr>
                <w:noProof/>
                <w:webHidden/>
              </w:rPr>
              <w:t>3</w:t>
            </w:r>
            <w:r w:rsidR="0018410F">
              <w:rPr>
                <w:noProof/>
                <w:webHidden/>
              </w:rPr>
              <w:fldChar w:fldCharType="end"/>
            </w:r>
          </w:hyperlink>
        </w:p>
        <w:p w:rsidR="0018410F" w:rsidRDefault="00B77471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534563885" w:history="1">
            <w:r w:rsidR="0018410F" w:rsidRPr="008011C9">
              <w:rPr>
                <w:rStyle w:val="Hypertextovodkaz"/>
                <w:noProof/>
              </w:rPr>
              <w:t>4</w:t>
            </w:r>
            <w:r w:rsidR="0018410F">
              <w:rPr>
                <w:rFonts w:eastAsiaTheme="minorEastAsia"/>
                <w:noProof/>
                <w:lang w:eastAsia="cs-CZ"/>
              </w:rPr>
              <w:tab/>
            </w:r>
            <w:r w:rsidR="0018410F" w:rsidRPr="008011C9">
              <w:rPr>
                <w:rStyle w:val="Hypertextovodkaz"/>
                <w:noProof/>
              </w:rPr>
              <w:t>Externí knihovny</w:t>
            </w:r>
            <w:r w:rsidR="0018410F">
              <w:rPr>
                <w:noProof/>
                <w:webHidden/>
              </w:rPr>
              <w:tab/>
            </w:r>
            <w:r w:rsidR="0018410F">
              <w:rPr>
                <w:noProof/>
                <w:webHidden/>
              </w:rPr>
              <w:fldChar w:fldCharType="begin"/>
            </w:r>
            <w:r w:rsidR="0018410F">
              <w:rPr>
                <w:noProof/>
                <w:webHidden/>
              </w:rPr>
              <w:instrText xml:space="preserve"> PAGEREF _Toc534563885 \h </w:instrText>
            </w:r>
            <w:r w:rsidR="0018410F">
              <w:rPr>
                <w:noProof/>
                <w:webHidden/>
              </w:rPr>
            </w:r>
            <w:r w:rsidR="0018410F">
              <w:rPr>
                <w:noProof/>
                <w:webHidden/>
              </w:rPr>
              <w:fldChar w:fldCharType="separate"/>
            </w:r>
            <w:r w:rsidR="0018410F">
              <w:rPr>
                <w:noProof/>
                <w:webHidden/>
              </w:rPr>
              <w:t>3</w:t>
            </w:r>
            <w:r w:rsidR="0018410F">
              <w:rPr>
                <w:noProof/>
                <w:webHidden/>
              </w:rPr>
              <w:fldChar w:fldCharType="end"/>
            </w:r>
          </w:hyperlink>
        </w:p>
        <w:p w:rsidR="0018410F" w:rsidRDefault="00B77471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534563886" w:history="1">
            <w:r w:rsidR="0018410F" w:rsidRPr="008011C9">
              <w:rPr>
                <w:rStyle w:val="Hypertextovodkaz"/>
                <w:noProof/>
              </w:rPr>
              <w:t>5</w:t>
            </w:r>
            <w:r w:rsidR="0018410F">
              <w:rPr>
                <w:rFonts w:eastAsiaTheme="minorEastAsia"/>
                <w:noProof/>
                <w:lang w:eastAsia="cs-CZ"/>
              </w:rPr>
              <w:tab/>
            </w:r>
            <w:r w:rsidR="0018410F" w:rsidRPr="008011C9">
              <w:rPr>
                <w:rStyle w:val="Hypertextovodkaz"/>
                <w:noProof/>
              </w:rPr>
              <w:t>Vytvořené knihovny</w:t>
            </w:r>
            <w:r w:rsidR="0018410F">
              <w:rPr>
                <w:noProof/>
                <w:webHidden/>
              </w:rPr>
              <w:tab/>
            </w:r>
            <w:r w:rsidR="0018410F">
              <w:rPr>
                <w:noProof/>
                <w:webHidden/>
              </w:rPr>
              <w:fldChar w:fldCharType="begin"/>
            </w:r>
            <w:r w:rsidR="0018410F">
              <w:rPr>
                <w:noProof/>
                <w:webHidden/>
              </w:rPr>
              <w:instrText xml:space="preserve"> PAGEREF _Toc534563886 \h </w:instrText>
            </w:r>
            <w:r w:rsidR="0018410F">
              <w:rPr>
                <w:noProof/>
                <w:webHidden/>
              </w:rPr>
            </w:r>
            <w:r w:rsidR="0018410F">
              <w:rPr>
                <w:noProof/>
                <w:webHidden/>
              </w:rPr>
              <w:fldChar w:fldCharType="separate"/>
            </w:r>
            <w:r w:rsidR="0018410F">
              <w:rPr>
                <w:noProof/>
                <w:webHidden/>
              </w:rPr>
              <w:t>3</w:t>
            </w:r>
            <w:r w:rsidR="0018410F">
              <w:rPr>
                <w:noProof/>
                <w:webHidden/>
              </w:rPr>
              <w:fldChar w:fldCharType="end"/>
            </w:r>
          </w:hyperlink>
        </w:p>
        <w:p w:rsidR="0018410F" w:rsidRDefault="00B77471">
          <w:pPr>
            <w:pStyle w:val="Obsah1"/>
            <w:rPr>
              <w:rFonts w:eastAsiaTheme="minorEastAsia"/>
              <w:noProof/>
              <w:lang w:eastAsia="cs-CZ"/>
            </w:rPr>
          </w:pPr>
          <w:hyperlink w:anchor="_Toc534563887" w:history="1">
            <w:r w:rsidR="0018410F" w:rsidRPr="008011C9">
              <w:rPr>
                <w:rStyle w:val="Hypertextovodkaz"/>
                <w:noProof/>
              </w:rPr>
              <w:t>6</w:t>
            </w:r>
            <w:r w:rsidR="0018410F">
              <w:rPr>
                <w:rFonts w:eastAsiaTheme="minorEastAsia"/>
                <w:noProof/>
                <w:lang w:eastAsia="cs-CZ"/>
              </w:rPr>
              <w:tab/>
            </w:r>
            <w:r w:rsidR="0018410F" w:rsidRPr="008011C9">
              <w:rPr>
                <w:rStyle w:val="Hypertextovodkaz"/>
                <w:noProof/>
              </w:rPr>
              <w:t>Práce na projektu</w:t>
            </w:r>
            <w:r w:rsidR="0018410F">
              <w:rPr>
                <w:noProof/>
                <w:webHidden/>
              </w:rPr>
              <w:tab/>
            </w:r>
            <w:r w:rsidR="0018410F">
              <w:rPr>
                <w:noProof/>
                <w:webHidden/>
              </w:rPr>
              <w:fldChar w:fldCharType="begin"/>
            </w:r>
            <w:r w:rsidR="0018410F">
              <w:rPr>
                <w:noProof/>
                <w:webHidden/>
              </w:rPr>
              <w:instrText xml:space="preserve"> PAGEREF _Toc534563887 \h </w:instrText>
            </w:r>
            <w:r w:rsidR="0018410F">
              <w:rPr>
                <w:noProof/>
                <w:webHidden/>
              </w:rPr>
            </w:r>
            <w:r w:rsidR="0018410F">
              <w:rPr>
                <w:noProof/>
                <w:webHidden/>
              </w:rPr>
              <w:fldChar w:fldCharType="separate"/>
            </w:r>
            <w:r w:rsidR="0018410F">
              <w:rPr>
                <w:noProof/>
                <w:webHidden/>
              </w:rPr>
              <w:t>4</w:t>
            </w:r>
            <w:r w:rsidR="0018410F">
              <w:rPr>
                <w:noProof/>
                <w:webHidden/>
              </w:rPr>
              <w:fldChar w:fldCharType="end"/>
            </w:r>
          </w:hyperlink>
        </w:p>
        <w:p w:rsidR="00F95BD4" w:rsidRDefault="003524F6" w:rsidP="001E7AB2">
          <w:pPr>
            <w:sectPr w:rsidR="00F95BD4" w:rsidSect="005300A7">
              <w:footerReference w:type="first" r:id="rId11"/>
              <w:pgSz w:w="11906" w:h="16838" w:code="9"/>
              <w:pgMar w:top="1701" w:right="1418" w:bottom="1701" w:left="1418" w:header="851" w:footer="851" w:gutter="0"/>
              <w:pgNumType w:start="3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3524F6" w:rsidRDefault="003524F6" w:rsidP="001E7AB2">
      <w:pPr>
        <w:rPr>
          <w:b/>
        </w:rPr>
      </w:pPr>
      <w:r w:rsidRPr="00B858CC">
        <w:rPr>
          <w:b/>
        </w:rPr>
        <w:lastRenderedPageBreak/>
        <w:t>Úvod</w:t>
      </w:r>
    </w:p>
    <w:p w:rsidR="00C575D6" w:rsidRPr="004E6ADB" w:rsidRDefault="00C575D6" w:rsidP="001E7AB2">
      <w:pPr>
        <w:rPr>
          <w:b/>
        </w:rPr>
      </w:pPr>
      <w:r w:rsidRPr="004E6ADB">
        <w:rPr>
          <w:b/>
        </w:rPr>
        <w:t>Popis projektu</w:t>
      </w:r>
    </w:p>
    <w:p w:rsidR="004E6ADB" w:rsidRPr="004E6ADB" w:rsidRDefault="00C575D6" w:rsidP="003234DA">
      <w:r w:rsidRPr="004E6ADB">
        <w:t>Systém bude poskytovat:</w:t>
      </w:r>
      <w:r w:rsidR="004E6ADB" w:rsidRPr="004E6ADB">
        <w:t xml:space="preserve"> </w:t>
      </w:r>
    </w:p>
    <w:p w:rsidR="004E6ADB" w:rsidRDefault="00C575D6" w:rsidP="004E6ADB">
      <w:pPr>
        <w:pStyle w:val="Odstavecseseznamem"/>
        <w:numPr>
          <w:ilvl w:val="0"/>
          <w:numId w:val="13"/>
        </w:numPr>
      </w:pPr>
      <w:r w:rsidRPr="004E6ADB">
        <w:t>Základní informace – informace vypsané v</w:t>
      </w:r>
      <w:r w:rsidR="004E6ADB">
        <w:t> </w:t>
      </w:r>
      <w:r w:rsidRPr="004E6ADB">
        <w:t>Anotac</w:t>
      </w:r>
      <w:r w:rsidR="004E6ADB">
        <w:t>i</w:t>
      </w:r>
    </w:p>
    <w:p w:rsidR="00476E92" w:rsidRDefault="004E6ADB" w:rsidP="004E6ADB">
      <w:pPr>
        <w:pStyle w:val="Odstavecseseznamem"/>
        <w:numPr>
          <w:ilvl w:val="0"/>
          <w:numId w:val="13"/>
        </w:numPr>
      </w:pPr>
      <w:r>
        <w:t xml:space="preserve">Tvorbu – </w:t>
      </w:r>
      <w:r w:rsidR="00BD1AF0">
        <w:t xml:space="preserve">jak zprovoznit </w:t>
      </w:r>
      <w:r w:rsidR="001B0C88">
        <w:t>projekt</w:t>
      </w:r>
    </w:p>
    <w:p w:rsidR="001B0C88" w:rsidRDefault="00476E92" w:rsidP="004E6ADB">
      <w:pPr>
        <w:pStyle w:val="Odstavecseseznamem"/>
        <w:numPr>
          <w:ilvl w:val="0"/>
          <w:numId w:val="13"/>
        </w:numPr>
      </w:pPr>
      <w:r>
        <w:t xml:space="preserve">Drobné </w:t>
      </w:r>
      <w:r w:rsidR="004E5786">
        <w:t>změny – drobnosti</w:t>
      </w:r>
      <w:r w:rsidR="001B0C88">
        <w:t xml:space="preserve"> jako např. stránkování, max. počet znaků atd.</w:t>
      </w:r>
    </w:p>
    <w:p w:rsidR="001B0C88" w:rsidRDefault="001B0C88" w:rsidP="004E6ADB">
      <w:pPr>
        <w:pStyle w:val="Odstavecseseznamem"/>
        <w:numPr>
          <w:ilvl w:val="0"/>
          <w:numId w:val="13"/>
        </w:numPr>
      </w:pPr>
      <w:r>
        <w:t>Externí knihovny – základní popis externích knihoven</w:t>
      </w:r>
    </w:p>
    <w:p w:rsidR="005300A7" w:rsidRPr="001B0C88" w:rsidRDefault="001B0C88" w:rsidP="001B0C88">
      <w:pPr>
        <w:pStyle w:val="Odstavecseseznamem"/>
        <w:numPr>
          <w:ilvl w:val="0"/>
          <w:numId w:val="13"/>
        </w:numPr>
        <w:sectPr w:rsidR="005300A7" w:rsidRPr="001B0C88" w:rsidSect="00F95BD4">
          <w:footerReference w:type="first" r:id="rId12"/>
          <w:pgSz w:w="11906" w:h="16838" w:code="9"/>
          <w:pgMar w:top="1701" w:right="1418" w:bottom="1701" w:left="1418" w:header="851" w:footer="851" w:gutter="0"/>
          <w:pgNumType w:start="3"/>
          <w:cols w:space="708"/>
          <w:titlePg/>
          <w:docGrid w:linePitch="360"/>
        </w:sectPr>
      </w:pPr>
      <w:r>
        <w:t>Vytvořené knihovny – popis knihoven a metod</w:t>
      </w:r>
      <w:r w:rsidR="00476E92">
        <w:t> vytvořených ve zmíněných knihovnách</w:t>
      </w:r>
      <w:r w:rsidR="00C575D6" w:rsidRPr="004E6ADB">
        <w:br/>
      </w:r>
    </w:p>
    <w:p w:rsidR="003524F6" w:rsidRDefault="00BD1AF0" w:rsidP="00042772">
      <w:pPr>
        <w:pStyle w:val="Nadpis1"/>
      </w:pPr>
      <w:bookmarkStart w:id="1" w:name="_Toc534563883"/>
      <w:r>
        <w:lastRenderedPageBreak/>
        <w:t>Postup zprovoznění projektu</w:t>
      </w:r>
      <w:bookmarkEnd w:id="1"/>
    </w:p>
    <w:p w:rsidR="00380070" w:rsidRPr="008C6E77" w:rsidRDefault="004E5786" w:rsidP="00B95C6A">
      <w:r>
        <w:t xml:space="preserve">K zprovoznění projektu, si extrahujeme složku projektu ze zipu do cílové složky. (nejlépe </w:t>
      </w:r>
      <w:proofErr w:type="spellStart"/>
      <w:r>
        <w:t>xampp</w:t>
      </w:r>
      <w:proofErr w:type="spellEnd"/>
      <w:proofErr w:type="gramStart"/>
      <w:r>
        <w:t>-&gt;</w:t>
      </w:r>
      <w:proofErr w:type="spellStart"/>
      <w:r>
        <w:t>htdocs</w:t>
      </w:r>
      <w:proofErr w:type="spellEnd"/>
      <w:proofErr w:type="gramEnd"/>
      <w:r>
        <w:t xml:space="preserve">-&gt;X). Složku otevřeme v programu např. Netbeans, v programu otevřeme složku Source </w:t>
      </w:r>
      <w:r w:rsidRPr="00683A23">
        <w:rPr>
          <w:lang w:val="en-US"/>
        </w:rPr>
        <w:t>files-&gt;application-&gt;config</w:t>
      </w:r>
      <w:r w:rsidR="00683A23" w:rsidRPr="00683A23">
        <w:rPr>
          <w:lang w:val="en-US"/>
        </w:rPr>
        <w:t xml:space="preserve">-&gt; config.php </w:t>
      </w:r>
      <w:r w:rsidR="00683A23">
        <w:t xml:space="preserve">změníme </w:t>
      </w:r>
      <w:r w:rsidR="00683A23" w:rsidRPr="00683A23">
        <w:rPr>
          <w:lang w:val="en-US"/>
        </w:rPr>
        <w:t xml:space="preserve">base_url </w:t>
      </w:r>
      <w:r w:rsidR="00683A23">
        <w:t xml:space="preserve">na </w:t>
      </w:r>
      <w:hyperlink r:id="rId13" w:history="1">
        <w:r w:rsidR="00683A23" w:rsidRPr="00BF51E3">
          <w:rPr>
            <w:rStyle w:val="Hypertextovodkaz"/>
          </w:rPr>
          <w:t>http://localhost/cesta-z-htdocs/</w:t>
        </w:r>
      </w:hyperlink>
      <w:r w:rsidR="00683A23">
        <w:t xml:space="preserve">. Poté ve složce </w:t>
      </w:r>
      <w:proofErr w:type="spellStart"/>
      <w:r w:rsidR="00683A23" w:rsidRPr="00D241D4">
        <w:t>config</w:t>
      </w:r>
      <w:proofErr w:type="spellEnd"/>
      <w:r w:rsidR="00683A23" w:rsidRPr="00D241D4">
        <w:t xml:space="preserve">-&gt; database.php </w:t>
      </w:r>
      <w:r w:rsidR="00683A23">
        <w:t xml:space="preserve">změníme </w:t>
      </w:r>
      <w:proofErr w:type="spellStart"/>
      <w:r w:rsidR="00683A23" w:rsidRPr="00D241D4">
        <w:t>hostname</w:t>
      </w:r>
      <w:proofErr w:type="spellEnd"/>
      <w:r w:rsidR="00683A23">
        <w:t xml:space="preserve"> na </w:t>
      </w:r>
      <w:proofErr w:type="spellStart"/>
      <w:r w:rsidR="00683A23" w:rsidRPr="00D241D4">
        <w:t>localhost</w:t>
      </w:r>
      <w:proofErr w:type="spellEnd"/>
      <w:r w:rsidR="00683A23" w:rsidRPr="00D241D4">
        <w:t xml:space="preserve">, </w:t>
      </w:r>
      <w:proofErr w:type="spellStart"/>
      <w:r w:rsidR="00683A23" w:rsidRPr="00D241D4">
        <w:t>username</w:t>
      </w:r>
      <w:proofErr w:type="spellEnd"/>
      <w:r w:rsidR="00683A23" w:rsidRPr="00D241D4">
        <w:t xml:space="preserve"> </w:t>
      </w:r>
      <w:r w:rsidR="00683A23">
        <w:t xml:space="preserve">na </w:t>
      </w:r>
      <w:proofErr w:type="spellStart"/>
      <w:r w:rsidR="00683A23" w:rsidRPr="00D241D4">
        <w:t>root</w:t>
      </w:r>
      <w:proofErr w:type="spellEnd"/>
      <w:r w:rsidR="00683A23">
        <w:t xml:space="preserve">, </w:t>
      </w:r>
      <w:r w:rsidR="00380070">
        <w:t>vepsat vaše heslo (většinou bývá prázdné)</w:t>
      </w:r>
      <w:r w:rsidR="00683A23">
        <w:t>, database na jméno databáze v </w:t>
      </w:r>
      <w:r w:rsidR="00683A23" w:rsidRPr="00D241D4">
        <w:t>phpmyadmin</w:t>
      </w:r>
      <w:r w:rsidR="00683A23">
        <w:t xml:space="preserve"> a poté vepsat </w:t>
      </w:r>
      <w:r w:rsidR="00380070">
        <w:t xml:space="preserve">prefix tabulek </w:t>
      </w:r>
      <w:r w:rsidR="00683A23">
        <w:t xml:space="preserve">do </w:t>
      </w:r>
      <w:r w:rsidR="00380070">
        <w:t>db prefix (u tohoto projektu je prefix ion_)</w:t>
      </w:r>
      <w:r w:rsidR="00683A23" w:rsidRPr="00D241D4">
        <w:t>.</w:t>
      </w:r>
      <w:r w:rsidR="00D241D4" w:rsidRPr="00D241D4">
        <w:t xml:space="preserve"> </w:t>
      </w:r>
      <w:r w:rsidR="00D241D4">
        <w:t xml:space="preserve">Ve </w:t>
      </w:r>
      <w:proofErr w:type="spellStart"/>
      <w:r w:rsidR="00D241D4">
        <w:t>views</w:t>
      </w:r>
      <w:proofErr w:type="spellEnd"/>
      <w:r w:rsidR="00D241D4">
        <w:t xml:space="preserve"> </w:t>
      </w:r>
      <w:proofErr w:type="spellStart"/>
      <w:r w:rsidR="00D241D4">
        <w:t>delete</w:t>
      </w:r>
      <w:proofErr w:type="spellEnd"/>
      <w:r w:rsidR="00D241D4">
        <w:t xml:space="preserve">, </w:t>
      </w:r>
      <w:proofErr w:type="spellStart"/>
      <w:r w:rsidR="00D241D4">
        <w:t>edit</w:t>
      </w:r>
      <w:proofErr w:type="spellEnd"/>
      <w:r w:rsidR="00D241D4">
        <w:t xml:space="preserve"> a table změnit údaje databáze.</w:t>
      </w:r>
      <w:r w:rsidR="00380070">
        <w:t xml:space="preserve"> Zapneme program </w:t>
      </w:r>
      <w:proofErr w:type="spellStart"/>
      <w:r w:rsidR="00380070">
        <w:t>Xampp</w:t>
      </w:r>
      <w:proofErr w:type="spellEnd"/>
      <w:r w:rsidR="00380070">
        <w:t xml:space="preserve">, </w:t>
      </w:r>
      <w:proofErr w:type="spellStart"/>
      <w:r w:rsidR="00380070">
        <w:t>startneme</w:t>
      </w:r>
      <w:proofErr w:type="spellEnd"/>
      <w:r w:rsidR="00380070">
        <w:t xml:space="preserve"> první dvě možnosti, v prohlížeči půjdeme na </w:t>
      </w:r>
      <w:proofErr w:type="spellStart"/>
      <w:r w:rsidR="00380070">
        <w:t>localhost</w:t>
      </w:r>
      <w:proofErr w:type="spellEnd"/>
      <w:r w:rsidR="00380070">
        <w:t xml:space="preserve">/phpmyadmin a importujeme </w:t>
      </w:r>
      <w:proofErr w:type="spellStart"/>
      <w:r w:rsidR="00380070">
        <w:t>sql</w:t>
      </w:r>
      <w:proofErr w:type="spellEnd"/>
      <w:r w:rsidR="00380070">
        <w:t xml:space="preserve"> databázi.</w:t>
      </w:r>
      <w:r w:rsidR="008C6E77">
        <w:t xml:space="preserve"> Údaje na login jsou </w:t>
      </w:r>
      <w:hyperlink r:id="rId14" w:history="1">
        <w:r w:rsidR="008C6E77" w:rsidRPr="00EB259F">
          <w:rPr>
            <w:rStyle w:val="Hypertextovodkaz"/>
          </w:rPr>
          <w:t>random</w:t>
        </w:r>
        <w:r w:rsidR="008C6E77" w:rsidRPr="00EB259F">
          <w:rPr>
            <w:rStyle w:val="Hypertextovodkaz"/>
            <w:lang w:val="en-US"/>
          </w:rPr>
          <w:t>@</w:t>
        </w:r>
        <w:r w:rsidR="008C6E77" w:rsidRPr="00EB259F">
          <w:rPr>
            <w:rStyle w:val="Hypertextovodkaz"/>
          </w:rPr>
          <w:t>random.com</w:t>
        </w:r>
      </w:hyperlink>
      <w:r w:rsidR="008C6E77">
        <w:t xml:space="preserve"> a heslo </w:t>
      </w:r>
      <w:proofErr w:type="spellStart"/>
      <w:r w:rsidR="008C6E77">
        <w:t>randompassword</w:t>
      </w:r>
      <w:proofErr w:type="spellEnd"/>
      <w:r w:rsidR="008C6E77">
        <w:t>.</w:t>
      </w:r>
    </w:p>
    <w:p w:rsidR="003524F6" w:rsidRDefault="004E5786" w:rsidP="00042772">
      <w:pPr>
        <w:pStyle w:val="Nadpis1"/>
      </w:pPr>
      <w:bookmarkStart w:id="2" w:name="_Toc534563884"/>
      <w:r>
        <w:t>Drobné změny</w:t>
      </w:r>
      <w:bookmarkEnd w:id="2"/>
    </w:p>
    <w:p w:rsidR="004E5786" w:rsidRPr="004E5786" w:rsidRDefault="00683A23" w:rsidP="004E5786">
      <w:r>
        <w:t xml:space="preserve">Změny hodnot jako např. max. a min. délka hesla, délka </w:t>
      </w:r>
      <w:proofErr w:type="spellStart"/>
      <w:r>
        <w:t>sessions</w:t>
      </w:r>
      <w:proofErr w:type="spellEnd"/>
      <w:r>
        <w:t xml:space="preserve"> atd. najdeme v </w:t>
      </w:r>
      <w:proofErr w:type="spellStart"/>
      <w:r>
        <w:t>config</w:t>
      </w:r>
      <w:proofErr w:type="spellEnd"/>
      <w:proofErr w:type="gramStart"/>
      <w:r>
        <w:t>-&gt;</w:t>
      </w:r>
      <w:proofErr w:type="spellStart"/>
      <w:r>
        <w:t>ion_auth.php</w:t>
      </w:r>
      <w:proofErr w:type="spellEnd"/>
      <w:proofErr w:type="gramEnd"/>
      <w:r>
        <w:t>.</w:t>
      </w:r>
      <w:r w:rsidR="008C6E77">
        <w:t xml:space="preserve"> V tabulce </w:t>
      </w:r>
      <w:proofErr w:type="spellStart"/>
      <w:r w:rsidR="008C6E77">
        <w:t>ion_articles</w:t>
      </w:r>
      <w:proofErr w:type="spellEnd"/>
      <w:r w:rsidR="008C6E77">
        <w:t xml:space="preserve"> v phpmyadmin, můžeme přidávat články.</w:t>
      </w:r>
    </w:p>
    <w:p w:rsidR="003524F6" w:rsidRDefault="004E5786" w:rsidP="004E5786">
      <w:pPr>
        <w:pStyle w:val="Nadpis1"/>
      </w:pPr>
      <w:bookmarkStart w:id="3" w:name="_Toc534563885"/>
      <w:r>
        <w:t>Externí knihovny</w:t>
      </w:r>
      <w:bookmarkEnd w:id="3"/>
    </w:p>
    <w:p w:rsidR="00683A23" w:rsidRDefault="00683A23" w:rsidP="004E5786">
      <w:r>
        <w:t>Externí knihovny použity v tomto projektu jsou:</w:t>
      </w:r>
    </w:p>
    <w:p w:rsidR="004E5786" w:rsidRDefault="00683A23" w:rsidP="00683A23">
      <w:pPr>
        <w:pStyle w:val="Odstavecseseznamem"/>
        <w:numPr>
          <w:ilvl w:val="0"/>
          <w:numId w:val="15"/>
        </w:numPr>
      </w:pPr>
      <w:proofErr w:type="spellStart"/>
      <w:r>
        <w:t>CodeIgniter</w:t>
      </w:r>
      <w:proofErr w:type="spellEnd"/>
      <w:r>
        <w:t xml:space="preserve"> – verze 3.1.5, autoři Andrey </w:t>
      </w:r>
      <w:proofErr w:type="spellStart"/>
      <w:r>
        <w:t>Anreev</w:t>
      </w:r>
      <w:proofErr w:type="spellEnd"/>
      <w:r>
        <w:t xml:space="preserve">, Ben </w:t>
      </w:r>
      <w:proofErr w:type="spellStart"/>
      <w:r>
        <w:t>Edmunds</w:t>
      </w:r>
      <w:proofErr w:type="spellEnd"/>
      <w:r>
        <w:t xml:space="preserve">, Jim </w:t>
      </w:r>
      <w:proofErr w:type="spellStart"/>
      <w:r>
        <w:t>Parry</w:t>
      </w:r>
      <w:proofErr w:type="spellEnd"/>
      <w:r>
        <w:t xml:space="preserve">, </w:t>
      </w:r>
      <w:proofErr w:type="spellStart"/>
      <w:r>
        <w:t>Lonnie</w:t>
      </w:r>
      <w:proofErr w:type="spellEnd"/>
      <w:r>
        <w:t xml:space="preserve"> </w:t>
      </w:r>
      <w:proofErr w:type="spellStart"/>
      <w:r>
        <w:t>Ezell</w:t>
      </w:r>
      <w:proofErr w:type="spellEnd"/>
      <w:r>
        <w:t xml:space="preserve">, Mar </w:t>
      </w:r>
      <w:proofErr w:type="spellStart"/>
      <w:r>
        <w:t>Whitney</w:t>
      </w:r>
      <w:proofErr w:type="spellEnd"/>
      <w:r>
        <w:t xml:space="preserve">. Odkaz na licenci - </w:t>
      </w:r>
      <w:hyperlink r:id="rId15" w:history="1">
        <w:r w:rsidR="00575125" w:rsidRPr="00BF51E3">
          <w:rPr>
            <w:rStyle w:val="Hypertextovodkaz"/>
          </w:rPr>
          <w:t>https://www.codeigniter.com/userguide2/license.html</w:t>
        </w:r>
      </w:hyperlink>
      <w:r w:rsidR="00D21224">
        <w:t>, a</w:t>
      </w:r>
      <w:r>
        <w:t xml:space="preserve">dresa stáhnutí - </w:t>
      </w:r>
      <w:hyperlink r:id="rId16" w:history="1">
        <w:r w:rsidRPr="00BF51E3">
          <w:rPr>
            <w:rStyle w:val="Hypertextovodkaz"/>
          </w:rPr>
          <w:t>https://codeigniter.com/download</w:t>
        </w:r>
      </w:hyperlink>
      <w:r>
        <w:t>.</w:t>
      </w:r>
    </w:p>
    <w:p w:rsidR="00D21224" w:rsidRDefault="00D21224" w:rsidP="00683A23">
      <w:pPr>
        <w:pStyle w:val="Odstavecseseznamem"/>
        <w:numPr>
          <w:ilvl w:val="0"/>
          <w:numId w:val="15"/>
        </w:numPr>
      </w:pPr>
      <w:proofErr w:type="spellStart"/>
      <w:r>
        <w:t>Bootstrap</w:t>
      </w:r>
      <w:proofErr w:type="spellEnd"/>
      <w:r>
        <w:t xml:space="preserve"> –</w:t>
      </w:r>
      <w:r w:rsidR="00FA1916">
        <w:t xml:space="preserve"> verze 3.3.7, autoři Mark </w:t>
      </w:r>
      <w:proofErr w:type="spellStart"/>
      <w:r w:rsidR="00FA1916">
        <w:t>otto</w:t>
      </w:r>
      <w:proofErr w:type="spellEnd"/>
      <w:r w:rsidR="00FA1916">
        <w:t xml:space="preserve">, Jacob </w:t>
      </w:r>
      <w:proofErr w:type="spellStart"/>
      <w:r w:rsidR="00FA1916">
        <w:t>Thornton</w:t>
      </w:r>
      <w:proofErr w:type="spellEnd"/>
      <w:r w:rsidR="00FA1916">
        <w:t xml:space="preserve">, </w:t>
      </w:r>
      <w:r w:rsidR="000D15FA">
        <w:t>licence</w:t>
      </w:r>
      <w:r w:rsidR="00FA1916">
        <w:t xml:space="preserve"> - </w:t>
      </w:r>
      <w:hyperlink r:id="rId17" w:anchor="license-faqs" w:history="1">
        <w:r w:rsidR="00FA1916" w:rsidRPr="00BF51E3">
          <w:rPr>
            <w:rStyle w:val="Hypertextovodkaz"/>
          </w:rPr>
          <w:t>https://getbootstrap.com/docs/3.3/getting-started/#license-faqs</w:t>
        </w:r>
      </w:hyperlink>
      <w:r w:rsidR="00FA1916">
        <w:t xml:space="preserve">, adresa stáhnutí - </w:t>
      </w:r>
      <w:hyperlink r:id="rId18" w:history="1">
        <w:r w:rsidR="00FA1916" w:rsidRPr="00BF51E3">
          <w:rPr>
            <w:rStyle w:val="Hypertextovodkaz"/>
          </w:rPr>
          <w:t>https://getbootstrap.com/docs/4.1/getting-started/download/</w:t>
        </w:r>
      </w:hyperlink>
      <w:r w:rsidR="00FA1916">
        <w:t>.</w:t>
      </w:r>
    </w:p>
    <w:p w:rsidR="00D21224" w:rsidRDefault="00D21224" w:rsidP="00683A23">
      <w:pPr>
        <w:pStyle w:val="Odstavecseseznamem"/>
        <w:numPr>
          <w:ilvl w:val="0"/>
          <w:numId w:val="15"/>
        </w:numPr>
      </w:pPr>
      <w:proofErr w:type="spellStart"/>
      <w:r>
        <w:t>Css</w:t>
      </w:r>
      <w:proofErr w:type="spellEnd"/>
      <w:r>
        <w:t xml:space="preserve"> – </w:t>
      </w:r>
      <w:r w:rsidR="00FA1916">
        <w:t xml:space="preserve">patří k </w:t>
      </w:r>
      <w:proofErr w:type="spellStart"/>
      <w:r w:rsidR="00FA1916">
        <w:t>Bootstrapu</w:t>
      </w:r>
      <w:proofErr w:type="spellEnd"/>
      <w:r>
        <w:t xml:space="preserve">, autoři </w:t>
      </w:r>
      <w:proofErr w:type="spellStart"/>
      <w:r>
        <w:t>Hakon</w:t>
      </w:r>
      <w:proofErr w:type="spellEnd"/>
      <w:r>
        <w:t xml:space="preserve"> </w:t>
      </w:r>
      <w:proofErr w:type="spellStart"/>
      <w:r>
        <w:t>Wium</w:t>
      </w:r>
      <w:proofErr w:type="spellEnd"/>
      <w:r>
        <w:t xml:space="preserve"> Lie a Bert Bos, </w:t>
      </w:r>
      <w:r w:rsidR="000D15FA">
        <w:t>licence</w:t>
      </w:r>
      <w:r>
        <w:t xml:space="preserve"> - </w:t>
      </w:r>
      <w:hyperlink r:id="rId19" w:history="1">
        <w:r w:rsidR="00FA1916" w:rsidRPr="00BF51E3">
          <w:rPr>
            <w:rStyle w:val="Hypertextovodkaz"/>
          </w:rPr>
          <w:t>https://creativecommons.org/licenses/by/4.0/</w:t>
        </w:r>
      </w:hyperlink>
      <w:r w:rsidR="00FA1916">
        <w:t xml:space="preserve">, adresa stáhnutí – z více míst, hlavně část </w:t>
      </w:r>
      <w:proofErr w:type="spellStart"/>
      <w:r w:rsidR="00FA1916">
        <w:t>bootstrapu</w:t>
      </w:r>
      <w:proofErr w:type="spellEnd"/>
      <w:r w:rsidR="00FA1916">
        <w:t xml:space="preserve"> </w:t>
      </w:r>
      <w:hyperlink r:id="rId20" w:history="1">
        <w:r w:rsidR="00FA1916" w:rsidRPr="00BF51E3">
          <w:rPr>
            <w:rStyle w:val="Hypertextovodkaz"/>
          </w:rPr>
          <w:t>https://getbootstrap.com/docs/4.1/getting-started/download/</w:t>
        </w:r>
      </w:hyperlink>
      <w:r w:rsidR="00FA1916">
        <w:t xml:space="preserve">. </w:t>
      </w:r>
    </w:p>
    <w:p w:rsidR="00D21224" w:rsidRDefault="00D21224" w:rsidP="00683A23">
      <w:pPr>
        <w:pStyle w:val="Odstavecseseznamem"/>
        <w:numPr>
          <w:ilvl w:val="0"/>
          <w:numId w:val="15"/>
        </w:numPr>
      </w:pPr>
      <w:r>
        <w:t xml:space="preserve">Font </w:t>
      </w:r>
      <w:proofErr w:type="spellStart"/>
      <w:r>
        <w:t>awesome</w:t>
      </w:r>
      <w:proofErr w:type="spellEnd"/>
      <w:r>
        <w:t xml:space="preserve"> – verze 4.2.0, autor Dave </w:t>
      </w:r>
      <w:proofErr w:type="spellStart"/>
      <w:r>
        <w:t>Gandy</w:t>
      </w:r>
      <w:proofErr w:type="spellEnd"/>
      <w:r>
        <w:t xml:space="preserve">, </w:t>
      </w:r>
      <w:r w:rsidR="000D15FA">
        <w:t>licence</w:t>
      </w:r>
      <w:r>
        <w:t xml:space="preserve"> - </w:t>
      </w:r>
      <w:hyperlink r:id="rId21" w:history="1">
        <w:r w:rsidRPr="00BF51E3">
          <w:rPr>
            <w:rStyle w:val="Hypertextovodkaz"/>
          </w:rPr>
          <w:t>https://fontawesome.com/license</w:t>
        </w:r>
      </w:hyperlink>
      <w:r>
        <w:t xml:space="preserve">, adresa stáhnutí - </w:t>
      </w:r>
      <w:hyperlink r:id="rId22" w:history="1">
        <w:r w:rsidRPr="00BF51E3">
          <w:rPr>
            <w:rStyle w:val="Hypertextovodkaz"/>
          </w:rPr>
          <w:t>https://fontawesome.com/download</w:t>
        </w:r>
      </w:hyperlink>
      <w:r>
        <w:t>.</w:t>
      </w:r>
    </w:p>
    <w:p w:rsidR="00FA1916" w:rsidRDefault="00FA1916" w:rsidP="00683A23">
      <w:pPr>
        <w:pStyle w:val="Odstavecseseznamem"/>
        <w:numPr>
          <w:ilvl w:val="0"/>
          <w:numId w:val="15"/>
        </w:numPr>
      </w:pPr>
      <w:proofErr w:type="spellStart"/>
      <w:r>
        <w:t>Jquery</w:t>
      </w:r>
      <w:proofErr w:type="spellEnd"/>
      <w:r>
        <w:t xml:space="preserve"> – verze 3.2.1, autor John </w:t>
      </w:r>
      <w:proofErr w:type="spellStart"/>
      <w:r>
        <w:t>Resig</w:t>
      </w:r>
      <w:proofErr w:type="spellEnd"/>
      <w:r>
        <w:t xml:space="preserve">, </w:t>
      </w:r>
      <w:r w:rsidR="000D15FA">
        <w:t>licence</w:t>
      </w:r>
      <w:r>
        <w:t xml:space="preserve"> - </w:t>
      </w:r>
      <w:hyperlink r:id="rId23" w:history="1">
        <w:r w:rsidRPr="00BF51E3">
          <w:rPr>
            <w:rStyle w:val="Hypertextovodkaz"/>
          </w:rPr>
          <w:t>https://jquery.org/license/</w:t>
        </w:r>
      </w:hyperlink>
      <w:r>
        <w:t xml:space="preserve">, adresa stáhnutí - </w:t>
      </w:r>
      <w:hyperlink r:id="rId24" w:history="1">
        <w:r w:rsidRPr="00BF51E3">
          <w:rPr>
            <w:rStyle w:val="Hypertextovodkaz"/>
          </w:rPr>
          <w:t>https://jquery.com/download/</w:t>
        </w:r>
      </w:hyperlink>
      <w:r>
        <w:t xml:space="preserve">. </w:t>
      </w:r>
    </w:p>
    <w:p w:rsidR="0085645C" w:rsidRPr="004E5786" w:rsidRDefault="00FA1916" w:rsidP="0085645C">
      <w:pPr>
        <w:pStyle w:val="Odstavecseseznamem"/>
        <w:numPr>
          <w:ilvl w:val="0"/>
          <w:numId w:val="15"/>
        </w:numPr>
      </w:pPr>
      <w:r>
        <w:t>Ion-</w:t>
      </w:r>
      <w:proofErr w:type="spellStart"/>
      <w:r>
        <w:t>Authorization</w:t>
      </w:r>
      <w:proofErr w:type="spellEnd"/>
      <w:r>
        <w:t xml:space="preserve"> – verze 3, autor Ben </w:t>
      </w:r>
      <w:proofErr w:type="spellStart"/>
      <w:r>
        <w:t>Edmunds</w:t>
      </w:r>
      <w:proofErr w:type="spellEnd"/>
      <w:r>
        <w:t xml:space="preserve">, </w:t>
      </w:r>
      <w:r w:rsidR="000D15FA">
        <w:t>licence</w:t>
      </w:r>
      <w:r>
        <w:t xml:space="preserve"> – část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hyperlink r:id="rId25" w:history="1">
        <w:r w:rsidRPr="00BF51E3">
          <w:rPr>
            <w:rStyle w:val="Hypertextovodkaz"/>
          </w:rPr>
          <w:t>http://www.apache.org/licenses/LICENSE-2.0</w:t>
        </w:r>
      </w:hyperlink>
      <w:r>
        <w:t xml:space="preserve">, adresa stáhnutí - </w:t>
      </w:r>
      <w:hyperlink r:id="rId26" w:anchor="license" w:history="1">
        <w:r w:rsidRPr="00BF51E3">
          <w:rPr>
            <w:rStyle w:val="Hypertextovodkaz"/>
          </w:rPr>
          <w:t>http://benedmunds.com/ion_auth/#license</w:t>
        </w:r>
      </w:hyperlink>
      <w:r>
        <w:t xml:space="preserve">. </w:t>
      </w:r>
    </w:p>
    <w:p w:rsidR="004E5786" w:rsidRDefault="004E5786" w:rsidP="004E5786">
      <w:pPr>
        <w:pStyle w:val="Nadpis1"/>
      </w:pPr>
      <w:bookmarkStart w:id="4" w:name="_Toc534563886"/>
      <w:r>
        <w:t>Vytvořené knihovny</w:t>
      </w:r>
      <w:bookmarkEnd w:id="4"/>
    </w:p>
    <w:p w:rsidR="0085645C" w:rsidRDefault="0085645C" w:rsidP="0085645C">
      <w:r>
        <w:t>ObjectClass – metody:</w:t>
      </w:r>
    </w:p>
    <w:p w:rsidR="0085645C" w:rsidRPr="0085645C" w:rsidRDefault="0085645C" w:rsidP="0085645C">
      <w:pPr>
        <w:pStyle w:val="Odstavecseseznamem"/>
        <w:numPr>
          <w:ilvl w:val="0"/>
          <w:numId w:val="15"/>
        </w:numPr>
      </w:pPr>
      <w:r>
        <w:t>setParams – nastaví parametry podle zadaných hodnot</w:t>
      </w:r>
    </w:p>
    <w:p w:rsidR="0085645C" w:rsidRDefault="0085645C" w:rsidP="0085645C">
      <w:r>
        <w:lastRenderedPageBreak/>
        <w:t>Validation_pomocne – metody:</w:t>
      </w:r>
    </w:p>
    <w:p w:rsidR="004E5786" w:rsidRDefault="0085645C" w:rsidP="0085645C">
      <w:pPr>
        <w:pStyle w:val="Odstavecseseznamem"/>
        <w:numPr>
          <w:ilvl w:val="0"/>
          <w:numId w:val="15"/>
        </w:numPr>
      </w:pPr>
      <w:r>
        <w:t xml:space="preserve"> inputsArray – bere 2 pole z controlleru registrace s údaji z registrace, zkontroluje, které řádky mají chybu (jestli nějakou mají) a pošle zpět prázdnou, nebo s určitým</w:t>
      </w:r>
      <w:r w:rsidR="000D15FA">
        <w:t>i</w:t>
      </w:r>
      <w:r>
        <w:t xml:space="preserve"> </w:t>
      </w:r>
      <w:r w:rsidR="000D15FA">
        <w:t>chybami</w:t>
      </w:r>
      <w:r>
        <w:t>.</w:t>
      </w:r>
    </w:p>
    <w:p w:rsidR="003524F6" w:rsidRDefault="0085645C" w:rsidP="0085645C">
      <w:pPr>
        <w:pStyle w:val="Odstavecseseznamem"/>
        <w:numPr>
          <w:ilvl w:val="0"/>
          <w:numId w:val="15"/>
        </w:numPr>
      </w:pPr>
      <w:r>
        <w:t>createData – bere 3 pole z con</w:t>
      </w:r>
      <w:r w:rsidR="000D15FA">
        <w:t>tr</w:t>
      </w:r>
      <w:r>
        <w:t xml:space="preserve">olleru registrace s údaji z registrace a </w:t>
      </w:r>
      <w:r w:rsidR="000D15FA">
        <w:t xml:space="preserve">načte </w:t>
      </w:r>
      <w:r>
        <w:t>knihovnu ObjectClass, zkontroluje, jestli jsou údaj</w:t>
      </w:r>
      <w:r w:rsidR="000D15FA">
        <w:t>e</w:t>
      </w:r>
      <w:r>
        <w:t xml:space="preserve"> správné, podle toho přiřadí barvu a chybovou hlášku, vytvoří instanci ObjectClass a vrátí výsledek.</w:t>
      </w:r>
    </w:p>
    <w:p w:rsidR="000D15FA" w:rsidRDefault="0085645C" w:rsidP="000D15FA">
      <w:pPr>
        <w:pStyle w:val="Odstavecseseznamem"/>
        <w:numPr>
          <w:ilvl w:val="0"/>
          <w:numId w:val="15"/>
        </w:numPr>
      </w:pPr>
      <w:r>
        <w:t xml:space="preserve">createFreeArray – bere 1 pole z conrolleru registrace </w:t>
      </w:r>
      <w:proofErr w:type="gramStart"/>
      <w:r>
        <w:t>s</w:t>
      </w:r>
      <w:proofErr w:type="gramEnd"/>
      <w:r w:rsidR="000D15FA">
        <w:t> zadanými názvy sloupců</w:t>
      </w:r>
      <w:r>
        <w:t xml:space="preserve"> z registrace a </w:t>
      </w:r>
      <w:r w:rsidR="000D15FA">
        <w:t>načte</w:t>
      </w:r>
      <w:r>
        <w:t xml:space="preserve"> knihovnu ObjectClass</w:t>
      </w:r>
      <w:r w:rsidR="000D15FA">
        <w:t>, vytvoří instanci ObjectClass, do ní přidá hodnoty z 1. pole a odešle výsledek.</w:t>
      </w:r>
    </w:p>
    <w:p w:rsidR="0004130C" w:rsidRDefault="0004130C" w:rsidP="0004130C">
      <w:pPr>
        <w:pStyle w:val="Nadpis1"/>
      </w:pPr>
      <w:bookmarkStart w:id="5" w:name="_Toc534563887"/>
      <w:r>
        <w:t>Práce na projektu</w:t>
      </w:r>
      <w:bookmarkEnd w:id="5"/>
    </w:p>
    <w:p w:rsidR="00304807" w:rsidRDefault="00304807" w:rsidP="00304807">
      <w:r>
        <w:t>Vytvoření projektu – Omar Walder a Rostislav Mléčka</w:t>
      </w:r>
    </w:p>
    <w:p w:rsidR="00304807" w:rsidRDefault="00304807" w:rsidP="00304807">
      <w:r>
        <w:t>Login, register, frontend layout – Omar Walder a Rostislav Mléčka, práce z projektů v minulosti</w:t>
      </w:r>
    </w:p>
    <w:p w:rsidR="00304807" w:rsidRDefault="00304807" w:rsidP="00304807">
      <w:r>
        <w:t>Backend layout, vytvoření záznamu do db, vypsání záznamu, možnost odstranění</w:t>
      </w:r>
      <w:r w:rsidR="00770B16">
        <w:t>,</w:t>
      </w:r>
      <w:r>
        <w:t xml:space="preserve"> editace </w:t>
      </w:r>
      <w:r w:rsidR="00770B16">
        <w:t xml:space="preserve">a přidávání </w:t>
      </w:r>
      <w:r>
        <w:t>záznamů – Omar Walder</w:t>
      </w:r>
    </w:p>
    <w:p w:rsidR="00304807" w:rsidRDefault="00304807" w:rsidP="00304807">
      <w:r>
        <w:t>Backend, vytvoření článků, zobrazení článků na frontendu</w:t>
      </w:r>
      <w:r w:rsidR="00D001AC">
        <w:t>, upload obrázků</w:t>
      </w:r>
      <w:r>
        <w:t xml:space="preserve"> – Rostislav Mléčka</w:t>
      </w:r>
    </w:p>
    <w:p w:rsidR="00770B16" w:rsidRDefault="00770B16" w:rsidP="00304807">
      <w:r>
        <w:t>Drobečková navigace – není</w:t>
      </w:r>
    </w:p>
    <w:p w:rsidR="00304807" w:rsidRDefault="00304807" w:rsidP="00304807">
      <w:r>
        <w:t>Dokumentace – Omar Walder</w:t>
      </w:r>
    </w:p>
    <w:p w:rsidR="00304807" w:rsidRDefault="00304807" w:rsidP="00304807">
      <w:r>
        <w:t>Knihovny – on-line</w:t>
      </w:r>
    </w:p>
    <w:p w:rsidR="00304807" w:rsidRPr="00304807" w:rsidRDefault="00304807" w:rsidP="00304807">
      <w:r>
        <w:t>Vytvořené knihovny – z projektu Zde</w:t>
      </w:r>
      <w:r w:rsidR="00B95C6A" w:rsidRPr="00B95C6A">
        <w:t>ň</w:t>
      </w:r>
      <w:r>
        <w:t>ka Hrdiny</w:t>
      </w:r>
      <w:bookmarkStart w:id="6" w:name="_GoBack"/>
      <w:bookmarkEnd w:id="6"/>
    </w:p>
    <w:sectPr w:rsidR="00304807" w:rsidRPr="00304807" w:rsidSect="00F95BD4">
      <w:footerReference w:type="first" r:id="rId27"/>
      <w:pgSz w:w="11906" w:h="16838" w:code="9"/>
      <w:pgMar w:top="1701" w:right="1418" w:bottom="1701" w:left="1418" w:header="851" w:footer="851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471" w:rsidRDefault="00B77471" w:rsidP="00BD4EBD">
      <w:pPr>
        <w:spacing w:after="0" w:line="240" w:lineRule="auto"/>
      </w:pPr>
      <w:r>
        <w:separator/>
      </w:r>
    </w:p>
  </w:endnote>
  <w:endnote w:type="continuationSeparator" w:id="0">
    <w:p w:rsidR="00B77471" w:rsidRDefault="00B77471" w:rsidP="00BD4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panose1 w:val="020B0603030804020204"/>
    <w:charset w:val="EE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48E" w:rsidRPr="00F95BD4" w:rsidRDefault="00E8648E" w:rsidP="005300A7">
    <w:pPr>
      <w:pStyle w:val="Zpat"/>
      <w:tabs>
        <w:tab w:val="left" w:pos="567"/>
        <w:tab w:val="left" w:pos="8497"/>
      </w:tabs>
      <w:rPr>
        <w:b/>
        <w:sz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-830129049"/>
      <w:docPartObj>
        <w:docPartGallery w:val="Page Numbers (Bottom of Page)"/>
        <w:docPartUnique/>
      </w:docPartObj>
    </w:sdtPr>
    <w:sdtEndPr/>
    <w:sdtContent>
      <w:p w:rsidR="00F95BD4" w:rsidRPr="005300A7" w:rsidRDefault="00F95BD4" w:rsidP="00F95BD4">
        <w:pPr>
          <w:pStyle w:val="Zpat"/>
          <w:rPr>
            <w:b/>
          </w:rPr>
        </w:pPr>
        <w:r w:rsidRPr="005300A7">
          <w:rPr>
            <w:b/>
          </w:rPr>
          <w:t xml:space="preserve">Školní rok: </w:t>
        </w:r>
      </w:p>
      <w:p w:rsidR="00F95BD4" w:rsidRPr="005300A7" w:rsidRDefault="00F95BD4" w:rsidP="00F95BD4">
        <w:pPr>
          <w:pStyle w:val="Zpat"/>
          <w:jc w:val="right"/>
          <w:rPr>
            <w:b/>
          </w:rPr>
        </w:pPr>
        <w:r w:rsidRPr="005300A7">
          <w:rPr>
            <w:b/>
          </w:rPr>
          <w:t>Jméno a příjmení:</w:t>
        </w:r>
      </w:p>
    </w:sdtContent>
  </w:sdt>
  <w:p w:rsidR="00F95BD4" w:rsidRPr="00F95BD4" w:rsidRDefault="00F95BD4" w:rsidP="00F95BD4">
    <w:pPr>
      <w:pStyle w:val="Zpat"/>
      <w:jc w:val="right"/>
      <w:rPr>
        <w:b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885995"/>
      <w:docPartObj>
        <w:docPartGallery w:val="Page Numbers (Bottom of Page)"/>
        <w:docPartUnique/>
      </w:docPartObj>
    </w:sdtPr>
    <w:sdtEndPr/>
    <w:sdtContent>
      <w:p w:rsidR="005300A7" w:rsidRDefault="00B77471">
        <w:pPr>
          <w:pStyle w:val="Zpat"/>
          <w:jc w:val="center"/>
        </w:pPr>
      </w:p>
    </w:sdtContent>
  </w:sdt>
  <w:p w:rsidR="005300A7" w:rsidRPr="005300A7" w:rsidRDefault="005300A7" w:rsidP="005300A7">
    <w:pPr>
      <w:pStyle w:val="Zpat"/>
      <w:tabs>
        <w:tab w:val="clear" w:pos="4536"/>
        <w:tab w:val="clear" w:pos="9072"/>
        <w:tab w:val="left" w:pos="2768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6560237"/>
      <w:docPartObj>
        <w:docPartGallery w:val="Page Numbers (Bottom of Page)"/>
        <w:docPartUnique/>
      </w:docPartObj>
    </w:sdtPr>
    <w:sdtEndPr/>
    <w:sdtContent>
      <w:p w:rsidR="005300A7" w:rsidRDefault="005300A7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6ADB">
          <w:rPr>
            <w:noProof/>
          </w:rPr>
          <w:t>3</w:t>
        </w:r>
        <w:r>
          <w:fldChar w:fldCharType="end"/>
        </w:r>
      </w:p>
    </w:sdtContent>
  </w:sdt>
  <w:p w:rsidR="005300A7" w:rsidRPr="005300A7" w:rsidRDefault="005300A7" w:rsidP="005300A7">
    <w:pPr>
      <w:pStyle w:val="Zpat"/>
      <w:tabs>
        <w:tab w:val="clear" w:pos="4536"/>
        <w:tab w:val="clear" w:pos="9072"/>
        <w:tab w:val="left" w:pos="2768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0A7" w:rsidRPr="005300A7" w:rsidRDefault="005300A7" w:rsidP="005300A7">
    <w:pPr>
      <w:pStyle w:val="Zpat"/>
      <w:tabs>
        <w:tab w:val="clear" w:pos="4536"/>
        <w:tab w:val="clear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471" w:rsidRDefault="00B77471" w:rsidP="00BD4EBD">
      <w:pPr>
        <w:spacing w:after="0" w:line="240" w:lineRule="auto"/>
      </w:pPr>
      <w:r>
        <w:separator/>
      </w:r>
    </w:p>
  </w:footnote>
  <w:footnote w:type="continuationSeparator" w:id="0">
    <w:p w:rsidR="00B77471" w:rsidRDefault="00B77471" w:rsidP="00BD4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1627"/>
    <w:multiLevelType w:val="multilevel"/>
    <w:tmpl w:val="10DADA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3E93F73"/>
    <w:multiLevelType w:val="multilevel"/>
    <w:tmpl w:val="3F2E11D4"/>
    <w:lvl w:ilvl="0">
      <w:start w:val="1"/>
      <w:numFmt w:val="decimal"/>
      <w:pStyle w:val="Nadpis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07A53CC"/>
    <w:multiLevelType w:val="multilevel"/>
    <w:tmpl w:val="10DADA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41E77A8"/>
    <w:multiLevelType w:val="hybridMultilevel"/>
    <w:tmpl w:val="57CEFCBA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D3B68"/>
    <w:multiLevelType w:val="hybridMultilevel"/>
    <w:tmpl w:val="B6A21A6A"/>
    <w:lvl w:ilvl="0" w:tplc="96FCE1C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12A58"/>
    <w:multiLevelType w:val="hybridMultilevel"/>
    <w:tmpl w:val="46DE233E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347F0"/>
    <w:multiLevelType w:val="multilevel"/>
    <w:tmpl w:val="81B8FB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33E04C7"/>
    <w:multiLevelType w:val="hybridMultilevel"/>
    <w:tmpl w:val="FC165D62"/>
    <w:lvl w:ilvl="0" w:tplc="FE9E9B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92ECD"/>
    <w:multiLevelType w:val="hybridMultilevel"/>
    <w:tmpl w:val="D6D426D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C0071"/>
    <w:multiLevelType w:val="multilevel"/>
    <w:tmpl w:val="9064C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77D6A27"/>
    <w:multiLevelType w:val="multilevel"/>
    <w:tmpl w:val="10DADA78"/>
    <w:lvl w:ilvl="0">
      <w:start w:val="1"/>
      <w:numFmt w:val="decimal"/>
      <w:pStyle w:val="Nadpisobsahu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4F87321"/>
    <w:multiLevelType w:val="hybridMultilevel"/>
    <w:tmpl w:val="1ACA0354"/>
    <w:lvl w:ilvl="0" w:tplc="04050017">
      <w:start w:val="1"/>
      <w:numFmt w:val="lowerLetter"/>
      <w:lvlText w:val="%1)"/>
      <w:lvlJc w:val="left"/>
      <w:pPr>
        <w:ind w:left="1211" w:hanging="360"/>
      </w:pPr>
    </w:lvl>
    <w:lvl w:ilvl="1" w:tplc="04050019" w:tentative="1">
      <w:start w:val="1"/>
      <w:numFmt w:val="lowerLetter"/>
      <w:lvlText w:val="%2."/>
      <w:lvlJc w:val="left"/>
      <w:pPr>
        <w:ind w:left="1931" w:hanging="360"/>
      </w:pPr>
    </w:lvl>
    <w:lvl w:ilvl="2" w:tplc="0405001B" w:tentative="1">
      <w:start w:val="1"/>
      <w:numFmt w:val="lowerRoman"/>
      <w:lvlText w:val="%3."/>
      <w:lvlJc w:val="right"/>
      <w:pPr>
        <w:ind w:left="2651" w:hanging="180"/>
      </w:pPr>
    </w:lvl>
    <w:lvl w:ilvl="3" w:tplc="0405000F" w:tentative="1">
      <w:start w:val="1"/>
      <w:numFmt w:val="decimal"/>
      <w:lvlText w:val="%4."/>
      <w:lvlJc w:val="left"/>
      <w:pPr>
        <w:ind w:left="3371" w:hanging="360"/>
      </w:pPr>
    </w:lvl>
    <w:lvl w:ilvl="4" w:tplc="04050019" w:tentative="1">
      <w:start w:val="1"/>
      <w:numFmt w:val="lowerLetter"/>
      <w:lvlText w:val="%5."/>
      <w:lvlJc w:val="left"/>
      <w:pPr>
        <w:ind w:left="4091" w:hanging="360"/>
      </w:pPr>
    </w:lvl>
    <w:lvl w:ilvl="5" w:tplc="0405001B" w:tentative="1">
      <w:start w:val="1"/>
      <w:numFmt w:val="lowerRoman"/>
      <w:lvlText w:val="%6."/>
      <w:lvlJc w:val="right"/>
      <w:pPr>
        <w:ind w:left="4811" w:hanging="180"/>
      </w:pPr>
    </w:lvl>
    <w:lvl w:ilvl="6" w:tplc="0405000F" w:tentative="1">
      <w:start w:val="1"/>
      <w:numFmt w:val="decimal"/>
      <w:lvlText w:val="%7."/>
      <w:lvlJc w:val="left"/>
      <w:pPr>
        <w:ind w:left="5531" w:hanging="360"/>
      </w:pPr>
    </w:lvl>
    <w:lvl w:ilvl="7" w:tplc="04050019" w:tentative="1">
      <w:start w:val="1"/>
      <w:numFmt w:val="lowerLetter"/>
      <w:lvlText w:val="%8."/>
      <w:lvlJc w:val="left"/>
      <w:pPr>
        <w:ind w:left="6251" w:hanging="360"/>
      </w:pPr>
    </w:lvl>
    <w:lvl w:ilvl="8" w:tplc="040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5BF4775"/>
    <w:multiLevelType w:val="multilevel"/>
    <w:tmpl w:val="10DADA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5E5090E"/>
    <w:multiLevelType w:val="multilevel"/>
    <w:tmpl w:val="660067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9922C3C"/>
    <w:multiLevelType w:val="multilevel"/>
    <w:tmpl w:val="D20A4D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2"/>
  </w:num>
  <w:num w:numId="5">
    <w:abstractNumId w:val="0"/>
  </w:num>
  <w:num w:numId="6">
    <w:abstractNumId w:val="6"/>
  </w:num>
  <w:num w:numId="7">
    <w:abstractNumId w:val="14"/>
  </w:num>
  <w:num w:numId="8">
    <w:abstractNumId w:val="13"/>
  </w:num>
  <w:num w:numId="9">
    <w:abstractNumId w:val="1"/>
  </w:num>
  <w:num w:numId="10">
    <w:abstractNumId w:val="3"/>
  </w:num>
  <w:num w:numId="11">
    <w:abstractNumId w:val="4"/>
  </w:num>
  <w:num w:numId="12">
    <w:abstractNumId w:val="11"/>
  </w:num>
  <w:num w:numId="13">
    <w:abstractNumId w:val="5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1AD"/>
    <w:rsid w:val="0004130C"/>
    <w:rsid w:val="00042772"/>
    <w:rsid w:val="000B7020"/>
    <w:rsid w:val="000D15FA"/>
    <w:rsid w:val="0018410F"/>
    <w:rsid w:val="001B0C88"/>
    <w:rsid w:val="001E7AB2"/>
    <w:rsid w:val="001F5625"/>
    <w:rsid w:val="00255999"/>
    <w:rsid w:val="002B575B"/>
    <w:rsid w:val="002F4D08"/>
    <w:rsid w:val="00304807"/>
    <w:rsid w:val="003132F2"/>
    <w:rsid w:val="003234DA"/>
    <w:rsid w:val="003524F6"/>
    <w:rsid w:val="00380070"/>
    <w:rsid w:val="00476E92"/>
    <w:rsid w:val="004E5786"/>
    <w:rsid w:val="004E5F18"/>
    <w:rsid w:val="004E6ADB"/>
    <w:rsid w:val="005300A7"/>
    <w:rsid w:val="00575125"/>
    <w:rsid w:val="005B5136"/>
    <w:rsid w:val="006171AD"/>
    <w:rsid w:val="00683A23"/>
    <w:rsid w:val="00770B16"/>
    <w:rsid w:val="00773047"/>
    <w:rsid w:val="00792C66"/>
    <w:rsid w:val="0085645C"/>
    <w:rsid w:val="0086107B"/>
    <w:rsid w:val="00881C99"/>
    <w:rsid w:val="008C6E77"/>
    <w:rsid w:val="00927DB8"/>
    <w:rsid w:val="009B22D6"/>
    <w:rsid w:val="00AA56FF"/>
    <w:rsid w:val="00B117E6"/>
    <w:rsid w:val="00B77471"/>
    <w:rsid w:val="00B858CC"/>
    <w:rsid w:val="00B95C6A"/>
    <w:rsid w:val="00BD1AF0"/>
    <w:rsid w:val="00BD4EBD"/>
    <w:rsid w:val="00C141A2"/>
    <w:rsid w:val="00C575D6"/>
    <w:rsid w:val="00D001AC"/>
    <w:rsid w:val="00D21224"/>
    <w:rsid w:val="00D241D4"/>
    <w:rsid w:val="00DA3A43"/>
    <w:rsid w:val="00E02E79"/>
    <w:rsid w:val="00E8648E"/>
    <w:rsid w:val="00F21426"/>
    <w:rsid w:val="00F850BB"/>
    <w:rsid w:val="00F95BD4"/>
    <w:rsid w:val="00FA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59958"/>
  <w15:chartTrackingRefBased/>
  <w15:docId w15:val="{5B9B24D6-501E-4CC4-A379-9FC43979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3234DA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773047"/>
    <w:pPr>
      <w:keepNext/>
      <w:keepLines/>
      <w:numPr>
        <w:numId w:val="9"/>
      </w:numPr>
      <w:spacing w:before="12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73047"/>
    <w:pPr>
      <w:keepNext/>
      <w:keepLines/>
      <w:numPr>
        <w:ilvl w:val="1"/>
        <w:numId w:val="9"/>
      </w:numPr>
      <w:spacing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73047"/>
    <w:pPr>
      <w:keepNext/>
      <w:keepLines/>
      <w:numPr>
        <w:ilvl w:val="2"/>
        <w:numId w:val="9"/>
      </w:numPr>
      <w:spacing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dpis4">
    <w:name w:val="heading 4"/>
    <w:basedOn w:val="Normln"/>
    <w:link w:val="Nadpis4Char"/>
    <w:uiPriority w:val="9"/>
    <w:qFormat/>
    <w:rsid w:val="00BD4E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D4E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D4EBD"/>
  </w:style>
  <w:style w:type="paragraph" w:styleId="Zpat">
    <w:name w:val="footer"/>
    <w:basedOn w:val="Normln"/>
    <w:link w:val="ZpatChar"/>
    <w:uiPriority w:val="99"/>
    <w:unhideWhenUsed/>
    <w:rsid w:val="00BD4E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D4EBD"/>
  </w:style>
  <w:style w:type="character" w:customStyle="1" w:styleId="Nadpis1Char">
    <w:name w:val="Nadpis 1 Char"/>
    <w:basedOn w:val="Standardnpsmoodstavce"/>
    <w:link w:val="Nadpis1"/>
    <w:uiPriority w:val="9"/>
    <w:rsid w:val="007730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rsid w:val="00BD4EBD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styleId="Zstupntext">
    <w:name w:val="Placeholder Text"/>
    <w:basedOn w:val="Standardnpsmoodstavce"/>
    <w:uiPriority w:val="99"/>
    <w:semiHidden/>
    <w:rsid w:val="00BD4EBD"/>
    <w:rPr>
      <w:color w:val="808080"/>
    </w:rPr>
  </w:style>
  <w:style w:type="paragraph" w:customStyle="1" w:styleId="Nzevprce">
    <w:name w:val="Název práce"/>
    <w:basedOn w:val="Normln"/>
    <w:next w:val="Normln"/>
    <w:qFormat/>
    <w:rsid w:val="00E8648E"/>
    <w:pPr>
      <w:spacing w:before="480"/>
      <w:jc w:val="center"/>
    </w:pPr>
    <w:rPr>
      <w:b/>
      <w:sz w:val="28"/>
    </w:rPr>
  </w:style>
  <w:style w:type="character" w:customStyle="1" w:styleId="NzevPrace">
    <w:name w:val="NázevPrace"/>
    <w:basedOn w:val="Standardnpsmoodstavce"/>
    <w:uiPriority w:val="1"/>
    <w:rsid w:val="00E8648E"/>
    <w:rPr>
      <w:rFonts w:ascii="Calibri" w:hAnsi="Calibri"/>
      <w:b/>
      <w:sz w:val="28"/>
    </w:rPr>
  </w:style>
  <w:style w:type="character" w:customStyle="1" w:styleId="Nadpis2Char">
    <w:name w:val="Nadpis 2 Char"/>
    <w:basedOn w:val="Standardnpsmoodstavce"/>
    <w:link w:val="Nadpis2"/>
    <w:uiPriority w:val="9"/>
    <w:rsid w:val="00773047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730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3524F6"/>
    <w:pPr>
      <w:numPr>
        <w:numId w:val="1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042772"/>
    <w:pPr>
      <w:tabs>
        <w:tab w:val="left" w:pos="440"/>
        <w:tab w:val="right" w:leader="dot" w:pos="9060"/>
      </w:tabs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524F6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3524F6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3524F6"/>
    <w:rPr>
      <w:color w:val="0563C1" w:themeColor="hyperlink"/>
      <w:u w:val="single"/>
    </w:rPr>
  </w:style>
  <w:style w:type="paragraph" w:customStyle="1" w:styleId="Nadpisnecisluj">
    <w:name w:val="Nadpis_necisluj"/>
    <w:basedOn w:val="Nadpis1"/>
    <w:next w:val="Normln"/>
    <w:qFormat/>
    <w:rsid w:val="003524F6"/>
    <w:pPr>
      <w:numPr>
        <w:numId w:val="0"/>
      </w:numPr>
      <w:ind w:left="360" w:hanging="360"/>
    </w:pPr>
    <w:rPr>
      <w:color w:val="000000" w:themeColor="text1"/>
      <w:szCs w:val="24"/>
    </w:rPr>
  </w:style>
  <w:style w:type="paragraph" w:customStyle="1" w:styleId="Formtovnodstavce">
    <w:name w:val="Formátování odstavce"/>
    <w:basedOn w:val="Normln"/>
    <w:qFormat/>
    <w:rsid w:val="004E5786"/>
    <w:pPr>
      <w:shd w:val="clear" w:color="auto" w:fill="FFFFFF"/>
      <w:spacing w:before="120" w:after="0" w:line="360" w:lineRule="auto"/>
      <w:ind w:firstLine="425"/>
      <w:outlineLvl w:val="3"/>
    </w:pPr>
    <w:rPr>
      <w:rFonts w:eastAsia="Times New Roman" w:cstheme="minorHAnsi"/>
      <w:bCs/>
      <w:lang w:eastAsia="cs-CZ"/>
    </w:rPr>
  </w:style>
  <w:style w:type="paragraph" w:styleId="Titulek">
    <w:name w:val="caption"/>
    <w:basedOn w:val="Normln"/>
    <w:next w:val="Normln"/>
    <w:uiPriority w:val="35"/>
    <w:unhideWhenUsed/>
    <w:qFormat/>
    <w:rsid w:val="000427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katabulky">
    <w:name w:val="Table Grid"/>
    <w:basedOn w:val="Normlntabulka"/>
    <w:uiPriority w:val="39"/>
    <w:rsid w:val="00042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znamobrzk">
    <w:name w:val="table of figures"/>
    <w:basedOn w:val="Normln"/>
    <w:next w:val="Normln"/>
    <w:uiPriority w:val="99"/>
    <w:unhideWhenUsed/>
    <w:rsid w:val="00F95BD4"/>
    <w:pPr>
      <w:spacing w:after="0"/>
    </w:pPr>
  </w:style>
  <w:style w:type="table" w:customStyle="1" w:styleId="Tab-dokument">
    <w:name w:val="Tab-dokument"/>
    <w:basedOn w:val="Normlntabulka"/>
    <w:uiPriority w:val="99"/>
    <w:rsid w:val="00792C66"/>
    <w:pPr>
      <w:spacing w:after="0" w:line="240" w:lineRule="auto"/>
    </w:pPr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  <w:tblStylePr w:type="firstRow">
      <w:pPr>
        <w:jc w:val="center"/>
      </w:pPr>
      <w:tblPr/>
      <w:tcPr>
        <w:shd w:val="clear" w:color="auto" w:fill="000000" w:themeFill="text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TableContents">
    <w:name w:val="Table Contents"/>
    <w:basedOn w:val="Normln"/>
    <w:rsid w:val="006171AD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Cs w:val="24"/>
      <w:lang w:eastAsia="zh-CN" w:bidi="hi-IN"/>
    </w:rPr>
  </w:style>
  <w:style w:type="paragraph" w:styleId="Odstavecseseznamem">
    <w:name w:val="List Paragraph"/>
    <w:basedOn w:val="Normln"/>
    <w:uiPriority w:val="34"/>
    <w:qFormat/>
    <w:rsid w:val="00C575D6"/>
    <w:pPr>
      <w:ind w:left="720"/>
      <w:contextualSpacing/>
    </w:pPr>
  </w:style>
  <w:style w:type="paragraph" w:customStyle="1" w:styleId="Textbody">
    <w:name w:val="Text body"/>
    <w:basedOn w:val="Normln"/>
    <w:rsid w:val="004E6ADB"/>
    <w:pPr>
      <w:widowControl w:val="0"/>
      <w:suppressAutoHyphens/>
      <w:autoSpaceDN w:val="0"/>
      <w:spacing w:after="140" w:line="288" w:lineRule="auto"/>
      <w:textAlignment w:val="baseline"/>
    </w:pPr>
    <w:rPr>
      <w:rFonts w:ascii="Times New Roman" w:eastAsia="Times New Roman" w:hAnsi="Times New Roman" w:cs="Times New Roman"/>
      <w:kern w:val="3"/>
      <w:sz w:val="21"/>
      <w:szCs w:val="24"/>
      <w:lang w:eastAsia="zh-CN" w:bidi="hi-IN"/>
    </w:rPr>
  </w:style>
  <w:style w:type="character" w:styleId="Nevyeenzmnka">
    <w:name w:val="Unresolved Mention"/>
    <w:basedOn w:val="Standardnpsmoodstavce"/>
    <w:uiPriority w:val="99"/>
    <w:semiHidden/>
    <w:unhideWhenUsed/>
    <w:rsid w:val="00683A23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5B51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/cesta-z-htdocs/" TargetMode="External"/><Relationship Id="rId18" Type="http://schemas.openxmlformats.org/officeDocument/2006/relationships/hyperlink" Target="https://getbootstrap.com/docs/4.1/getting-started/download/" TargetMode="External"/><Relationship Id="rId26" Type="http://schemas.openxmlformats.org/officeDocument/2006/relationships/hyperlink" Target="http://benedmunds.com/ion_auth/" TargetMode="External"/><Relationship Id="rId3" Type="http://schemas.openxmlformats.org/officeDocument/2006/relationships/styles" Target="styles.xml"/><Relationship Id="rId21" Type="http://schemas.openxmlformats.org/officeDocument/2006/relationships/hyperlink" Target="https://fontawesome.com/license" TargetMode="Externa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hyperlink" Target="https://getbootstrap.com/docs/3.3/getting-started/" TargetMode="External"/><Relationship Id="rId25" Type="http://schemas.openxmlformats.org/officeDocument/2006/relationships/hyperlink" Target="http://www.apache.org/licenses/LICENSE-2.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eigniter.com/download" TargetMode="External"/><Relationship Id="rId20" Type="http://schemas.openxmlformats.org/officeDocument/2006/relationships/hyperlink" Target="https://getbootstrap.com/docs/4.1/getting-started/download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jquery.com/downloa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igniter.com/userguide2/license.html" TargetMode="External"/><Relationship Id="rId23" Type="http://schemas.openxmlformats.org/officeDocument/2006/relationships/hyperlink" Target="https://jquery.org/license/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creativecommons.org/licenses/by/4.0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random@random.com" TargetMode="External"/><Relationship Id="rId22" Type="http://schemas.openxmlformats.org/officeDocument/2006/relationships/hyperlink" Target="https://fontawesome.com/download" TargetMode="External"/><Relationship Id="rId27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der\Dropbox\Obchodn&#237;%20akademie%20&#353;ablona%20Walder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DC5C5-B2F6-41F8-A60F-489CC4B4B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Obchodní akademie šablona Walder.dotx</Template>
  <TotalTime>114</TotalTime>
  <Pages>6</Pages>
  <Words>852</Words>
  <Characters>5030</Characters>
  <Application>Microsoft Office Word</Application>
  <DocSecurity>0</DocSecurity>
  <Lines>41</Lines>
  <Paragraphs>11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Obchodní akademie Uherské Hradiště</Company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Walder</dc:creator>
  <cp:keywords/>
  <dc:description/>
  <cp:lastModifiedBy>Walder Omar</cp:lastModifiedBy>
  <cp:revision>20</cp:revision>
  <dcterms:created xsi:type="dcterms:W3CDTF">2019-01-06T16:17:00Z</dcterms:created>
  <dcterms:modified xsi:type="dcterms:W3CDTF">2019-01-08T17:34:00Z</dcterms:modified>
</cp:coreProperties>
</file>